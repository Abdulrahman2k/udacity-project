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DF" w:rsidRDefault="00947524">
      <w:pPr>
        <w:pStyle w:val="Title"/>
      </w:pPr>
      <w:proofErr w:type="spellStart"/>
      <w:r>
        <w:t>OpenstreetMap</w:t>
      </w:r>
      <w:proofErr w:type="spellEnd"/>
      <w:r>
        <w:t xml:space="preserve"> </w:t>
      </w:r>
      <w:proofErr w:type="gramStart"/>
      <w:r>
        <w:t>Project  Data</w:t>
      </w:r>
      <w:proofErr w:type="gramEnd"/>
      <w:r>
        <w:t xml:space="preserve"> Wrangling with  </w:t>
      </w:r>
      <w:proofErr w:type="spellStart"/>
      <w:r>
        <w:t>MongoDB</w:t>
      </w:r>
      <w:proofErr w:type="spellEnd"/>
    </w:p>
    <w:p w:rsidR="00BE5DDF" w:rsidRDefault="00947524">
      <w:pPr>
        <w:pStyle w:val="Heading1"/>
      </w:pPr>
      <w:r>
        <w:t>Problems encountered in the map</w:t>
      </w:r>
    </w:p>
    <w:p w:rsidR="00BE5DDF" w:rsidRDefault="00947524">
      <w:r>
        <w:t xml:space="preserve">After initial Downloading the file for Dubai- Abu Dhabi </w:t>
      </w:r>
      <w:proofErr w:type="gramStart"/>
      <w:r>
        <w:t>Area ,</w:t>
      </w:r>
      <w:proofErr w:type="gramEnd"/>
      <w:r>
        <w:t xml:space="preserve"> and running against provisional data.py File</w:t>
      </w:r>
      <w:r w:rsidR="001511E5">
        <w:t>.</w:t>
      </w:r>
      <w:r>
        <w:t xml:space="preserve"> I have noticed following issue</w:t>
      </w:r>
    </w:p>
    <w:p w:rsidR="00F42404" w:rsidRDefault="00F42404" w:rsidP="00F42404">
      <w:pPr>
        <w:pStyle w:val="Heading2"/>
      </w:pPr>
      <w:r>
        <w:t>Names are in Arabic</w:t>
      </w:r>
    </w:p>
    <w:p w:rsidR="00B87583" w:rsidRDefault="00947524">
      <w:r>
        <w:t xml:space="preserve">The data contains “name” attribute value in Arabic, the correct “name” is in </w:t>
      </w:r>
      <w:proofErr w:type="gramStart"/>
      <w:r>
        <w:t>attribute  of</w:t>
      </w:r>
      <w:proofErr w:type="gramEnd"/>
      <w:r>
        <w:t xml:space="preserve"> K tag with the name “</w:t>
      </w:r>
      <w:proofErr w:type="spellStart"/>
      <w:r>
        <w:t>Name:en</w:t>
      </w:r>
      <w:proofErr w:type="spellEnd"/>
      <w:r>
        <w:t>”</w:t>
      </w:r>
    </w:p>
    <w:p w:rsidR="00B87583" w:rsidRDefault="00B87583">
      <w:r w:rsidRPr="00B87583">
        <w:t>&lt;tag k="name" v="</w:t>
      </w:r>
      <w:proofErr w:type="spellStart"/>
      <w:r w:rsidRPr="00B87583">
        <w:rPr>
          <w:rFonts w:ascii="Arial" w:hAnsi="Arial" w:cs="Arial"/>
        </w:rPr>
        <w:t>کیش</w:t>
      </w:r>
      <w:proofErr w:type="spellEnd"/>
      <w:r w:rsidRPr="00B87583">
        <w:t>"/&gt;</w:t>
      </w:r>
    </w:p>
    <w:p w:rsidR="00947524" w:rsidRDefault="00947524">
      <w:r w:rsidRPr="00947524">
        <w:t>&lt;tag k="</w:t>
      </w:r>
      <w:proofErr w:type="spellStart"/>
      <w:r w:rsidRPr="00947524">
        <w:t>name</w:t>
      </w:r>
      <w:proofErr w:type="gramStart"/>
      <w:r w:rsidRPr="00947524">
        <w:t>:en</w:t>
      </w:r>
      <w:proofErr w:type="spellEnd"/>
      <w:proofErr w:type="gramEnd"/>
      <w:r w:rsidRPr="00947524">
        <w:t>" v="Kish"/&gt;</w:t>
      </w:r>
    </w:p>
    <w:p w:rsidR="00F42404" w:rsidRDefault="00F42404" w:rsidP="00F42404">
      <w:pPr>
        <w:pStyle w:val="Heading3"/>
      </w:pPr>
      <w:r>
        <w:t>Solution for Names in Arabic</w:t>
      </w:r>
    </w:p>
    <w:p w:rsidR="00F42404" w:rsidRDefault="00F42404" w:rsidP="00F42404">
      <w:r>
        <w:t xml:space="preserve">While creating the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we first check for existence of “</w:t>
      </w:r>
      <w:proofErr w:type="spellStart"/>
      <w:r w:rsidRPr="00947524">
        <w:t>name:en</w:t>
      </w:r>
      <w:proofErr w:type="spellEnd"/>
      <w:r w:rsidRPr="00947524">
        <w:t>"</w:t>
      </w:r>
      <w:r>
        <w:t xml:space="preserve">  and the same equivalent values are now passed to </w:t>
      </w:r>
      <w:proofErr w:type="spellStart"/>
      <w:r>
        <w:t>json</w:t>
      </w:r>
      <w:proofErr w:type="spellEnd"/>
      <w:r>
        <w:t xml:space="preserve">  attribute “name”</w:t>
      </w:r>
    </w:p>
    <w:p w:rsidR="00F42404" w:rsidRPr="00F42404" w:rsidRDefault="00F42404" w:rsidP="001511E5">
      <w:pPr>
        <w:pStyle w:val="Heading2"/>
      </w:pPr>
      <w:r>
        <w:t xml:space="preserve">Data has </w:t>
      </w:r>
      <w:proofErr w:type="spellStart"/>
      <w:r>
        <w:t>In</w:t>
      </w:r>
      <w:proofErr w:type="gramStart"/>
      <w:r>
        <w:t>:country</w:t>
      </w:r>
      <w:proofErr w:type="spellEnd"/>
      <w:proofErr w:type="gramEnd"/>
      <w:r>
        <w:t xml:space="preserve"> from </w:t>
      </w:r>
      <w:proofErr w:type="spellStart"/>
      <w:r>
        <w:t>iran</w:t>
      </w:r>
      <w:proofErr w:type="spellEnd"/>
    </w:p>
    <w:p w:rsidR="00947524" w:rsidRDefault="00947524">
      <w:r>
        <w:t xml:space="preserve">The Data contains tag </w:t>
      </w:r>
      <w:proofErr w:type="gramStart"/>
      <w:r>
        <w:t>element  with</w:t>
      </w:r>
      <w:proofErr w:type="gramEnd"/>
      <w:r>
        <w:t xml:space="preserve"> attribute “</w:t>
      </w:r>
      <w:proofErr w:type="spellStart"/>
      <w:r w:rsidR="00B87583" w:rsidRPr="00947524">
        <w:t>is_in:country</w:t>
      </w:r>
      <w:proofErr w:type="spellEnd"/>
      <w:r>
        <w:t>”</w:t>
      </w:r>
      <w:r w:rsidR="00B87583">
        <w:t xml:space="preserve"> with text value of “Iran” which is different country than United Arab Emirates, which we are interested in, these are errors in the data.</w:t>
      </w:r>
    </w:p>
    <w:p w:rsidR="00B87583" w:rsidRDefault="00B87583">
      <w:r>
        <w:t xml:space="preserve">The Kish island is not part of United Arab </w:t>
      </w:r>
      <w:proofErr w:type="gramStart"/>
      <w:r>
        <w:t>Emirates ,</w:t>
      </w:r>
      <w:proofErr w:type="gramEnd"/>
      <w:r>
        <w:t xml:space="preserve"> it is part of </w:t>
      </w:r>
      <w:proofErr w:type="spellStart"/>
      <w:r>
        <w:t>iran</w:t>
      </w:r>
      <w:proofErr w:type="spellEnd"/>
      <w:r>
        <w:t xml:space="preserve">, but somehow it is part of this </w:t>
      </w:r>
      <w:proofErr w:type="spellStart"/>
      <w:r>
        <w:t>Openstreet</w:t>
      </w:r>
      <w:proofErr w:type="spellEnd"/>
      <w:r>
        <w:t xml:space="preserve"> Map data, which is to be corrected.</w:t>
      </w:r>
    </w:p>
    <w:p w:rsidR="00947524" w:rsidRDefault="00947524">
      <w:r w:rsidRPr="00947524">
        <w:t>&lt;tag k="</w:t>
      </w:r>
      <w:proofErr w:type="spellStart"/>
      <w:r w:rsidRPr="00947524">
        <w:t>is_in</w:t>
      </w:r>
      <w:proofErr w:type="gramStart"/>
      <w:r w:rsidRPr="00947524">
        <w:t>:country</w:t>
      </w:r>
      <w:proofErr w:type="spellEnd"/>
      <w:proofErr w:type="gramEnd"/>
      <w:r w:rsidRPr="00947524">
        <w:t>" v="Iran"/&gt;</w:t>
      </w:r>
    </w:p>
    <w:p w:rsidR="00F42404" w:rsidRDefault="00F42404" w:rsidP="00F42404">
      <w:pPr>
        <w:pStyle w:val="Heading3"/>
      </w:pPr>
      <w:r>
        <w:t>Solution for data contains IRAN</w:t>
      </w:r>
    </w:p>
    <w:p w:rsidR="00F42404" w:rsidRDefault="00F42404" w:rsidP="00F42404">
      <w:r>
        <w:t xml:space="preserve">While creating the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we first check for existence of </w:t>
      </w:r>
      <w:r w:rsidRPr="00947524">
        <w:t>"</w:t>
      </w:r>
      <w:proofErr w:type="spellStart"/>
      <w:r w:rsidRPr="00947524">
        <w:t>is_in:country</w:t>
      </w:r>
      <w:proofErr w:type="spellEnd"/>
      <w:r w:rsidRPr="00947524">
        <w:t xml:space="preserve">" </w:t>
      </w:r>
      <w:r>
        <w:t xml:space="preserve">  and the same equivalent values of V attribute if it is Iran, we simply skip the row</w:t>
      </w:r>
    </w:p>
    <w:p w:rsidR="00F42404" w:rsidRPr="00F42404" w:rsidRDefault="00B70800" w:rsidP="00B70800">
      <w:pPr>
        <w:pStyle w:val="Heading2"/>
      </w:pPr>
      <w:r>
        <w:t xml:space="preserve">Incorrect data for amenity </w:t>
      </w:r>
    </w:p>
    <w:p w:rsidR="00F42404" w:rsidRDefault="00B70800">
      <w:r>
        <w:t xml:space="preserve">On querying </w:t>
      </w:r>
      <w:proofErr w:type="spellStart"/>
      <w:proofErr w:type="gramStart"/>
      <w:r>
        <w:t>dubai</w:t>
      </w:r>
      <w:proofErr w:type="spellEnd"/>
      <w:proofErr w:type="gramEnd"/>
      <w:r>
        <w:t xml:space="preserve"> collection, we found the distinct value of Amenity using following clause</w:t>
      </w:r>
    </w:p>
    <w:p w:rsidR="00B70800" w:rsidRDefault="00B70800"/>
    <w:p w:rsidR="00B70800" w:rsidRDefault="00B70800">
      <w:proofErr w:type="gramStart"/>
      <w:r w:rsidRPr="00B70800">
        <w:t>mongo</w:t>
      </w:r>
      <w:proofErr w:type="gramEnd"/>
      <w:r w:rsidRPr="00B70800">
        <w:t xml:space="preserve"> --quiet local --</w:t>
      </w:r>
      <w:proofErr w:type="spellStart"/>
      <w:r w:rsidRPr="00B70800">
        <w:t>eval</w:t>
      </w:r>
      <w:proofErr w:type="spellEnd"/>
      <w:r w:rsidRPr="00B70800">
        <w:t xml:space="preserve"> '</w:t>
      </w:r>
      <w:proofErr w:type="spellStart"/>
      <w:r w:rsidRPr="00B70800">
        <w:t>printjson</w:t>
      </w:r>
      <w:proofErr w:type="spellEnd"/>
      <w:r w:rsidRPr="00B70800">
        <w:t>(</w:t>
      </w:r>
      <w:proofErr w:type="spellStart"/>
      <w:r w:rsidRPr="00B70800">
        <w:t>db.dubai.distinct</w:t>
      </w:r>
      <w:proofErr w:type="spellEnd"/>
      <w:r w:rsidRPr="00B70800">
        <w:t xml:space="preserve">("amenity"))' &gt; </w:t>
      </w:r>
      <w:proofErr w:type="spellStart"/>
      <w:r w:rsidRPr="00B70800">
        <w:t>output.json</w:t>
      </w:r>
      <w:proofErr w:type="spellEnd"/>
    </w:p>
    <w:p w:rsidR="00F42404" w:rsidRDefault="00113B19">
      <w:r>
        <w:t xml:space="preserve">we figured out that there is an incorrect value of Amenity as “Jebel Ali Station”,  the location is correct and it is Jebel Ali Station , so we corrected the Amenity as </w:t>
      </w:r>
      <w:proofErr w:type="spellStart"/>
      <w:r>
        <w:t>bureau_de_change</w:t>
      </w:r>
      <w:proofErr w:type="spellEnd"/>
      <w:r>
        <w:t>",</w:t>
      </w:r>
    </w:p>
    <w:p w:rsidR="00113B19" w:rsidRPr="00F42404" w:rsidRDefault="00113B19" w:rsidP="00113B19">
      <w:pPr>
        <w:pStyle w:val="Heading3"/>
      </w:pPr>
      <w:r>
        <w:lastRenderedPageBreak/>
        <w:t xml:space="preserve">Updating </w:t>
      </w:r>
      <w:proofErr w:type="gramStart"/>
      <w:r>
        <w:t>Incorrect</w:t>
      </w:r>
      <w:proofErr w:type="gramEnd"/>
      <w:r>
        <w:t xml:space="preserve"> data for amenity </w:t>
      </w:r>
    </w:p>
    <w:p w:rsidR="00113B19" w:rsidRDefault="00113B19"/>
    <w:p w:rsidR="00113B19" w:rsidRDefault="00113B19">
      <w:proofErr w:type="gramStart"/>
      <w:r>
        <w:t>using</w:t>
      </w:r>
      <w:proofErr w:type="gramEnd"/>
      <w:r>
        <w:t xml:space="preserve"> </w:t>
      </w:r>
      <w:r w:rsidRPr="00113B19">
        <w:t>update_amenity.py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amenity":"Jebel</w:t>
      </w:r>
      <w:proofErr w:type="spellEnd"/>
      <w:r>
        <w:t xml:space="preserve"> Ali Station"}).count()</w:t>
      </w:r>
    </w:p>
    <w:p w:rsidR="00F42404" w:rsidRDefault="00F42404" w:rsidP="00F42404">
      <w:r>
        <w:t>1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amenity":"Jebel</w:t>
      </w:r>
      <w:proofErr w:type="spellEnd"/>
      <w:r>
        <w:t xml:space="preserve"> Ali Station"})</w:t>
      </w:r>
    </w:p>
    <w:p w:rsidR="00F42404" w:rsidRDefault="00F42404" w:rsidP="00F4240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("572a225072edaabb5f02fb92"), "amenity" : "Jebel Ali Station", "network" : "RTA", "created" : </w:t>
      </w:r>
    </w:p>
    <w:p w:rsidR="00F42404" w:rsidRDefault="00F42404" w:rsidP="00F42404">
      <w:proofErr w:type="gramStart"/>
      <w:r>
        <w:t>{ "</w:t>
      </w:r>
      <w:proofErr w:type="spellStart"/>
      <w:proofErr w:type="gramEnd"/>
      <w:r>
        <w:t>changeset</w:t>
      </w:r>
      <w:proofErr w:type="spellEnd"/>
      <w:r>
        <w:t>" : "37140259", "user" : "</w:t>
      </w:r>
      <w:proofErr w:type="spellStart"/>
      <w:r>
        <w:t>ConsEbt</w:t>
      </w:r>
      <w:proofErr w:type="spellEnd"/>
      <w:r>
        <w:t>", "version" : "8", "</w:t>
      </w:r>
      <w:proofErr w:type="spellStart"/>
      <w:r>
        <w:t>uid</w:t>
      </w:r>
      <w:proofErr w:type="spellEnd"/>
      <w:r>
        <w:t>" : "313448", "timestamp" : "2016-02-11T07:</w:t>
      </w:r>
    </w:p>
    <w:p w:rsidR="00F42404" w:rsidRDefault="00F42404" w:rsidP="00F42404">
      <w:r>
        <w:t>03:44Z</w:t>
      </w:r>
      <w:proofErr w:type="gramStart"/>
      <w:r>
        <w:t>" }</w:t>
      </w:r>
      <w:proofErr w:type="gramEnd"/>
      <w:r>
        <w:t>, "</w:t>
      </w:r>
      <w:proofErr w:type="spellStart"/>
      <w:r>
        <w:t>pos</w:t>
      </w:r>
      <w:proofErr w:type="spellEnd"/>
      <w:r>
        <w:t>" : [ 55.0910256, 24.9774785 ], "station" : "subway", "address" : { "city" : "Dubai", "country" :</w:t>
      </w:r>
    </w:p>
    <w:p w:rsidR="00F42404" w:rsidRDefault="00F42404" w:rsidP="00F42404">
      <w:r>
        <w:t xml:space="preserve"> "AE</w:t>
      </w:r>
      <w:proofErr w:type="gramStart"/>
      <w:r>
        <w:t>" }</w:t>
      </w:r>
      <w:proofErr w:type="gramEnd"/>
      <w:r>
        <w:t>, "railway" : "station", "type" : "node", "id" : "1379661746", "name" : "UAE Exchange" }</w:t>
      </w:r>
    </w:p>
    <w:p w:rsidR="00F42404" w:rsidRDefault="00F42404" w:rsidP="00F42404"/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amenity":"restaurant</w:t>
      </w:r>
      <w:proofErr w:type="spellEnd"/>
      <w:r>
        <w:t>"}).count()</w:t>
      </w:r>
    </w:p>
    <w:p w:rsidR="00F42404" w:rsidRDefault="00F42404" w:rsidP="00F42404">
      <w:r>
        <w:t>176</w:t>
      </w:r>
    </w:p>
    <w:p w:rsidR="00F42404" w:rsidRDefault="00F42404" w:rsidP="00F42404"/>
    <w:p w:rsidR="00113B19" w:rsidRDefault="00113B19" w:rsidP="00113B19">
      <w:r>
        <w:t xml:space="preserve">After executing </w:t>
      </w:r>
      <w:r w:rsidRPr="00113B19">
        <w:t>update_amenity.py</w:t>
      </w:r>
    </w:p>
    <w:p w:rsidR="00F42404" w:rsidRDefault="00113B19" w:rsidP="00F42404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python3 update_amenity.py</w:t>
      </w:r>
    </w:p>
    <w:p w:rsidR="00F42404" w:rsidRDefault="00113B19" w:rsidP="00F42404">
      <w:r>
        <w:t>$ mongo</w:t>
      </w:r>
    </w:p>
    <w:p w:rsidR="00F42404" w:rsidRDefault="00F42404" w:rsidP="00F42404">
      <w:r>
        <w:t xml:space="preserve"> &gt; </w:t>
      </w:r>
      <w:proofErr w:type="gramStart"/>
      <w:r>
        <w:t>use  local</w:t>
      </w:r>
      <w:proofErr w:type="gramEnd"/>
    </w:p>
    <w:p w:rsidR="00F42404" w:rsidRDefault="00F42404" w:rsidP="00F42404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local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</w:t>
      </w:r>
      <w:r w:rsidR="00113B19">
        <w:t>"</w:t>
      </w:r>
      <w:proofErr w:type="spellStart"/>
      <w:r w:rsidR="00113B19">
        <w:t>amenity":"Jebel</w:t>
      </w:r>
      <w:proofErr w:type="spellEnd"/>
      <w:r w:rsidR="00113B19">
        <w:t xml:space="preserve"> Ali Station"})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amenity":"restaurant</w:t>
      </w:r>
      <w:proofErr w:type="spellEnd"/>
      <w:r>
        <w:t>"}).count()</w:t>
      </w:r>
    </w:p>
    <w:p w:rsidR="00F42404" w:rsidRDefault="00F42404" w:rsidP="00F42404">
      <w:r>
        <w:t>177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amenity":"Jebel</w:t>
      </w:r>
      <w:proofErr w:type="spellEnd"/>
      <w:r>
        <w:t xml:space="preserve"> Ali Station"}).count()</w:t>
      </w:r>
    </w:p>
    <w:p w:rsidR="00F42404" w:rsidRDefault="00F42404" w:rsidP="00F42404">
      <w:r>
        <w:t>0</w:t>
      </w:r>
    </w:p>
    <w:p w:rsidR="00F42404" w:rsidRDefault="00F42404" w:rsidP="00F42404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{"name" : "UAE Exchange"})</w:t>
      </w:r>
    </w:p>
    <w:p w:rsidR="00F42404" w:rsidRDefault="00F42404" w:rsidP="00F4240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("572a225072edaabb5f02fb92"), "amenity" : "</w:t>
      </w:r>
      <w:proofErr w:type="spellStart"/>
      <w:r>
        <w:t>bureau_de_change</w:t>
      </w:r>
      <w:proofErr w:type="spellEnd"/>
      <w:r>
        <w:t>", "type" : "node", "railway" : "</w:t>
      </w:r>
      <w:proofErr w:type="spellStart"/>
      <w:r>
        <w:t>st</w:t>
      </w:r>
      <w:proofErr w:type="spellEnd"/>
    </w:p>
    <w:p w:rsidR="00F42404" w:rsidRDefault="00F42404" w:rsidP="00F42404">
      <w:proofErr w:type="spellStart"/>
      <w:proofErr w:type="gramStart"/>
      <w:r>
        <w:lastRenderedPageBreak/>
        <w:t>ation</w:t>
      </w:r>
      <w:proofErr w:type="spellEnd"/>
      <w:proofErr w:type="gramEnd"/>
      <w:r>
        <w:t>", "name" : "UAE Exchange", "id" : "1379661746", "address" : { "city" : "Dubai", "country" : "AE" }, "</w:t>
      </w:r>
      <w:proofErr w:type="spellStart"/>
      <w:r>
        <w:t>pos</w:t>
      </w:r>
      <w:proofErr w:type="spellEnd"/>
      <w:r>
        <w:t xml:space="preserve">" </w:t>
      </w:r>
    </w:p>
    <w:p w:rsidR="00F42404" w:rsidRDefault="00F42404" w:rsidP="00F42404">
      <w:r>
        <w:t xml:space="preserve">: </w:t>
      </w:r>
      <w:proofErr w:type="gramStart"/>
      <w:r>
        <w:t>[ 55.0910256</w:t>
      </w:r>
      <w:proofErr w:type="gramEnd"/>
      <w:r>
        <w:t>, 24.9774785 ], "created" : { "</w:t>
      </w:r>
      <w:proofErr w:type="spellStart"/>
      <w:r>
        <w:t>uid</w:t>
      </w:r>
      <w:proofErr w:type="spellEnd"/>
      <w:r>
        <w:t>" : "313448", "</w:t>
      </w:r>
      <w:proofErr w:type="spellStart"/>
      <w:r>
        <w:t>changeset</w:t>
      </w:r>
      <w:proofErr w:type="spellEnd"/>
      <w:r>
        <w:t>" : "37140259", "timestamp" : "2016-02-1</w:t>
      </w:r>
    </w:p>
    <w:p w:rsidR="00F42404" w:rsidRDefault="00F42404" w:rsidP="00F42404">
      <w:r>
        <w:t>1T07:03:44Z", "version</w:t>
      </w:r>
      <w:proofErr w:type="gramStart"/>
      <w:r>
        <w:t>" :</w:t>
      </w:r>
      <w:proofErr w:type="gramEnd"/>
      <w:r>
        <w:t xml:space="preserve"> "8", "user" : "</w:t>
      </w:r>
      <w:proofErr w:type="spellStart"/>
      <w:r>
        <w:t>ConsEbt</w:t>
      </w:r>
      <w:proofErr w:type="spellEnd"/>
      <w:r>
        <w:t>" }, "network" : "RTA", "station" : "subway" }</w:t>
      </w:r>
    </w:p>
    <w:p w:rsidR="00F42404" w:rsidRDefault="00F42404" w:rsidP="00F4240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("572a225072edaabb5f032d59"), "amenity" : "</w:t>
      </w:r>
      <w:proofErr w:type="spellStart"/>
      <w:r>
        <w:t>bureau_de_change</w:t>
      </w:r>
      <w:proofErr w:type="spellEnd"/>
      <w:r>
        <w:t>", "name" : "UAE Exchange", "create</w:t>
      </w:r>
    </w:p>
    <w:p w:rsidR="00F42404" w:rsidRDefault="00F42404" w:rsidP="00F42404">
      <w:proofErr w:type="gramStart"/>
      <w:r>
        <w:t>d</w:t>
      </w:r>
      <w:proofErr w:type="gramEnd"/>
      <w:r>
        <w:t>" : { "</w:t>
      </w:r>
      <w:proofErr w:type="spellStart"/>
      <w:r>
        <w:t>changeset</w:t>
      </w:r>
      <w:proofErr w:type="spellEnd"/>
      <w:r>
        <w:t>" : "9881953", "user" : "</w:t>
      </w:r>
      <w:proofErr w:type="spellStart"/>
      <w:r>
        <w:t>MathewJ</w:t>
      </w:r>
      <w:proofErr w:type="spellEnd"/>
      <w:r>
        <w:t>", "version" : "1", "</w:t>
      </w:r>
      <w:proofErr w:type="spellStart"/>
      <w:r>
        <w:t>uid</w:t>
      </w:r>
      <w:proofErr w:type="spellEnd"/>
      <w:r>
        <w:t>" : "451206", "timestamp" : "2011-11-20</w:t>
      </w:r>
    </w:p>
    <w:p w:rsidR="00F42404" w:rsidRDefault="00F42404" w:rsidP="00F42404">
      <w:r>
        <w:t>T10:25:22Z</w:t>
      </w:r>
      <w:proofErr w:type="gramStart"/>
      <w:r>
        <w:t>" }</w:t>
      </w:r>
      <w:proofErr w:type="gramEnd"/>
      <w:r>
        <w:t>, "</w:t>
      </w:r>
      <w:proofErr w:type="spellStart"/>
      <w:r>
        <w:t>pos</w:t>
      </w:r>
      <w:proofErr w:type="spellEnd"/>
      <w:r>
        <w:t>" : [ 55.3384777, 25.2772196 ], "type" : "node", "id" : "1509578887" }</w:t>
      </w:r>
    </w:p>
    <w:p w:rsidR="00F42404" w:rsidRDefault="00F42404" w:rsidP="00F4240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("572a225172edaabb5f0337f7"), "amenity" : "</w:t>
      </w:r>
      <w:proofErr w:type="spellStart"/>
      <w:r>
        <w:t>bureau_de_change</w:t>
      </w:r>
      <w:proofErr w:type="spellEnd"/>
      <w:r>
        <w:t>", "name" : "UAE Exchange", "create</w:t>
      </w:r>
    </w:p>
    <w:p w:rsidR="00F42404" w:rsidRDefault="00F42404" w:rsidP="00F42404">
      <w:proofErr w:type="gramStart"/>
      <w:r>
        <w:t>d</w:t>
      </w:r>
      <w:proofErr w:type="gramEnd"/>
      <w:r>
        <w:t>" : { "</w:t>
      </w:r>
      <w:proofErr w:type="spellStart"/>
      <w:r>
        <w:t>changeset</w:t>
      </w:r>
      <w:proofErr w:type="spellEnd"/>
      <w:r>
        <w:t xml:space="preserve">" : "10410357", "user" : "Walter </w:t>
      </w:r>
      <w:proofErr w:type="spellStart"/>
      <w:r>
        <w:t>Schlögl</w:t>
      </w:r>
      <w:proofErr w:type="spellEnd"/>
      <w:r>
        <w:t>", "version" : "2", "</w:t>
      </w:r>
      <w:proofErr w:type="spellStart"/>
      <w:r>
        <w:t>uid</w:t>
      </w:r>
      <w:proofErr w:type="spellEnd"/>
      <w:r>
        <w:t>" : "78656", "timestamp" : "201</w:t>
      </w:r>
    </w:p>
    <w:p w:rsidR="00F42404" w:rsidRDefault="00F42404" w:rsidP="00F42404">
      <w:r>
        <w:t>2-01-16T17:51:39Z</w:t>
      </w:r>
      <w:proofErr w:type="gramStart"/>
      <w:r>
        <w:t>" }</w:t>
      </w:r>
      <w:proofErr w:type="gramEnd"/>
      <w:r>
        <w:t>, "</w:t>
      </w:r>
      <w:proofErr w:type="spellStart"/>
      <w:r>
        <w:t>pos</w:t>
      </w:r>
      <w:proofErr w:type="spellEnd"/>
      <w:r>
        <w:t>" : [ 55.3476672, 25.2785833 ], "type" : "node", "id" : "1536329967" }</w:t>
      </w:r>
    </w:p>
    <w:p w:rsidR="00F42404" w:rsidRDefault="00113B19" w:rsidP="00F42404">
      <w:r>
        <w:t>This confirms the update clause works fine.</w:t>
      </w:r>
    </w:p>
    <w:p w:rsidR="00113B19" w:rsidRDefault="00113B19" w:rsidP="00F42404"/>
    <w:p w:rsidR="005C6C7A" w:rsidRDefault="005C6C7A" w:rsidP="005C6C7A">
      <w:pPr>
        <w:pStyle w:val="Heading1"/>
      </w:pPr>
      <w:r>
        <w:t>Data Overview</w:t>
      </w:r>
    </w:p>
    <w:p w:rsidR="005C6C7A" w:rsidRDefault="005C6C7A" w:rsidP="005C6C7A"/>
    <w:p w:rsidR="005C6C7A" w:rsidRDefault="005C6C7A" w:rsidP="005C6C7A">
      <w:r>
        <w:tab/>
        <w:t xml:space="preserve">The section contains basic statistics about the dataset and the </w:t>
      </w:r>
      <w:proofErr w:type="spellStart"/>
      <w:r>
        <w:t>MongoDB</w:t>
      </w:r>
      <w:proofErr w:type="spellEnd"/>
      <w:r>
        <w:t xml:space="preserve"> Queries used to gather them</w:t>
      </w:r>
    </w:p>
    <w:p w:rsidR="005C6C7A" w:rsidRDefault="005C6C7A" w:rsidP="005C6C7A"/>
    <w:p w:rsidR="005C6C7A" w:rsidRDefault="005C6C7A" w:rsidP="00652EAC">
      <w:pPr>
        <w:pStyle w:val="Heading2"/>
      </w:pPr>
      <w:r>
        <w:t>File sizes</w:t>
      </w:r>
    </w:p>
    <w:p w:rsidR="005C6C7A" w:rsidRPr="00652EAC" w:rsidRDefault="005C6C7A" w:rsidP="005C6C7A">
      <w:proofErr w:type="spellStart"/>
      <w:proofErr w:type="gramStart"/>
      <w:r w:rsidRPr="00652EAC">
        <w:t>dubai_abu-dhabi.osm</w:t>
      </w:r>
      <w:proofErr w:type="spellEnd"/>
      <w:proofErr w:type="gramEnd"/>
      <w:r w:rsidRPr="00652EAC">
        <w:t xml:space="preserve"> </w:t>
      </w:r>
      <w:r w:rsidR="00652EAC">
        <w:t xml:space="preserve">        </w:t>
      </w:r>
      <w:r w:rsidRPr="00652EAC">
        <w:t xml:space="preserve">   353.5 MB</w:t>
      </w:r>
    </w:p>
    <w:p w:rsidR="00652EAC" w:rsidRDefault="005C6C7A" w:rsidP="005C6C7A">
      <w:proofErr w:type="spellStart"/>
      <w:proofErr w:type="gramStart"/>
      <w:r w:rsidRPr="00652EAC">
        <w:t>dubai_abu-dhabi.osm.json</w:t>
      </w:r>
      <w:proofErr w:type="spellEnd"/>
      <w:proofErr w:type="gramEnd"/>
      <w:r w:rsidRPr="00652EAC">
        <w:t xml:space="preserve">  </w:t>
      </w:r>
      <w:r w:rsidR="00652EAC">
        <w:t xml:space="preserve">  </w:t>
      </w:r>
      <w:r w:rsidR="00652EAC" w:rsidRPr="00652EAC">
        <w:t>157.9 MB</w:t>
      </w:r>
      <w:r w:rsidRPr="00652EAC">
        <w:t xml:space="preserve"> </w:t>
      </w:r>
    </w:p>
    <w:p w:rsidR="00652EAC" w:rsidRDefault="00B92001" w:rsidP="00B92001">
      <w:pPr>
        <w:pStyle w:val="Heading2"/>
      </w:pPr>
      <w:r>
        <w:t>Number of Documents</w:t>
      </w:r>
    </w:p>
    <w:p w:rsidR="00B92001" w:rsidRDefault="00B92001" w:rsidP="005C6C7A">
      <w:r>
        <w:t xml:space="preserve">&gt; </w:t>
      </w:r>
      <w:proofErr w:type="gramStart"/>
      <w:r>
        <w:t>use</w:t>
      </w:r>
      <w:proofErr w:type="gramEnd"/>
      <w:r>
        <w:t xml:space="preserve"> local</w:t>
      </w:r>
    </w:p>
    <w:p w:rsidR="00B92001" w:rsidRDefault="00B92001" w:rsidP="005C6C7A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local</w:t>
      </w:r>
    </w:p>
    <w:p w:rsidR="00B92001" w:rsidRDefault="00B92001" w:rsidP="005C6C7A">
      <w:r>
        <w:t xml:space="preserve">&gt; 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).count()</w:t>
      </w:r>
    </w:p>
    <w:p w:rsidR="00B92001" w:rsidRDefault="00B92001" w:rsidP="005C6C7A">
      <w:r>
        <w:t>655515</w:t>
      </w:r>
    </w:p>
    <w:p w:rsidR="00B92001" w:rsidRDefault="00B92001" w:rsidP="00B92001">
      <w:pPr>
        <w:pStyle w:val="Heading2"/>
      </w:pPr>
      <w:r>
        <w:lastRenderedPageBreak/>
        <w:t>Number of Documents of type node</w:t>
      </w:r>
    </w:p>
    <w:p w:rsidR="00B92001" w:rsidRDefault="00B92001" w:rsidP="005C6C7A"/>
    <w:p w:rsidR="00B92001" w:rsidRDefault="00B92001" w:rsidP="005C6C7A">
      <w:r>
        <w:t>&gt;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type":"node</w:t>
      </w:r>
      <w:proofErr w:type="spellEnd"/>
      <w:r>
        <w:t>"}).count()</w:t>
      </w:r>
    </w:p>
    <w:p w:rsidR="00B92001" w:rsidRDefault="00B92001" w:rsidP="005C6C7A">
      <w:r>
        <w:t>655509</w:t>
      </w:r>
    </w:p>
    <w:p w:rsidR="00652EAC" w:rsidRDefault="00652EAC" w:rsidP="005C6C7A"/>
    <w:p w:rsidR="00B92001" w:rsidRDefault="00B92001" w:rsidP="00B92001">
      <w:pPr>
        <w:pStyle w:val="Heading2"/>
      </w:pPr>
      <w:r>
        <w:t>Number of Documents of type way</w:t>
      </w:r>
    </w:p>
    <w:p w:rsidR="00B92001" w:rsidRPr="00B92001" w:rsidRDefault="00B92001" w:rsidP="00B92001"/>
    <w:p w:rsidR="00B92001" w:rsidRDefault="00B92001" w:rsidP="00B92001">
      <w:r>
        <w:t>&gt;</w:t>
      </w:r>
      <w:proofErr w:type="spellStart"/>
      <w:proofErr w:type="gramStart"/>
      <w:r>
        <w:t>db.dubai.find</w:t>
      </w:r>
      <w:proofErr w:type="spellEnd"/>
      <w:r>
        <w:t>(</w:t>
      </w:r>
      <w:proofErr w:type="gramEnd"/>
      <w:r>
        <w:t>{"</w:t>
      </w:r>
      <w:proofErr w:type="spellStart"/>
      <w:r>
        <w:t>type":"way</w:t>
      </w:r>
      <w:proofErr w:type="spellEnd"/>
      <w:r>
        <w:t>"}).count()</w:t>
      </w:r>
    </w:p>
    <w:p w:rsidR="00B92001" w:rsidRDefault="00B92001" w:rsidP="00B92001">
      <w:r>
        <w:t>0</w:t>
      </w:r>
    </w:p>
    <w:p w:rsidR="00416634" w:rsidRDefault="00416634" w:rsidP="00416634">
      <w:pPr>
        <w:pStyle w:val="Heading2"/>
      </w:pPr>
      <w:r>
        <w:t>Number of distinct users</w:t>
      </w:r>
    </w:p>
    <w:p w:rsidR="00416634" w:rsidRDefault="00416634" w:rsidP="00B92001"/>
    <w:p w:rsidR="00416634" w:rsidRDefault="00416634" w:rsidP="00B92001">
      <w:r>
        <w:t xml:space="preserve">&gt; </w:t>
      </w:r>
      <w:proofErr w:type="spellStart"/>
      <w:proofErr w:type="gramStart"/>
      <w:r>
        <w:t>db.dubai.distinct</w:t>
      </w:r>
      <w:proofErr w:type="spellEnd"/>
      <w:r>
        <w:t>(</w:t>
      </w:r>
      <w:proofErr w:type="gramEnd"/>
      <w:r>
        <w:t>"</w:t>
      </w:r>
      <w:proofErr w:type="spellStart"/>
      <w:r>
        <w:t>created.user</w:t>
      </w:r>
      <w:proofErr w:type="spellEnd"/>
      <w:r>
        <w:t>").length</w:t>
      </w:r>
    </w:p>
    <w:p w:rsidR="00416634" w:rsidRDefault="00416634" w:rsidP="00B92001">
      <w:r>
        <w:t>612</w:t>
      </w:r>
    </w:p>
    <w:p w:rsidR="00B92001" w:rsidRDefault="00416634" w:rsidP="00416634">
      <w:pPr>
        <w:pStyle w:val="Heading2"/>
      </w:pPr>
      <w:r>
        <w:t>Top contributing user</w:t>
      </w:r>
    </w:p>
    <w:p w:rsidR="003C33A5" w:rsidRDefault="001B4C18" w:rsidP="00B92001">
      <w:r>
        <w:t xml:space="preserve">&gt; </w:t>
      </w:r>
      <w:proofErr w:type="gramStart"/>
      <w:r>
        <w:t>db.dubai.aggregate(</w:t>
      </w:r>
      <w:proofErr w:type="gramEnd"/>
      <w:r>
        <w:t>[{$group:{_id:"$created.user","count":{"$sum":1}}},{"$sort":{"count":-1}},{"$limit":1}])</w:t>
      </w:r>
    </w:p>
    <w:p w:rsidR="00416634" w:rsidRDefault="001B4C18" w:rsidP="00B92001">
      <w:proofErr w:type="gramStart"/>
      <w:r>
        <w:t>{ "</w:t>
      </w:r>
      <w:proofErr w:type="gramEnd"/>
      <w:r>
        <w:t>_id" : "</w:t>
      </w:r>
      <w:proofErr w:type="spellStart"/>
      <w:r>
        <w:t>eXmajor</w:t>
      </w:r>
      <w:proofErr w:type="spellEnd"/>
      <w:r>
        <w:t>", "count" : 158029 }</w:t>
      </w:r>
    </w:p>
    <w:p w:rsidR="004A15EC" w:rsidRDefault="004A15EC" w:rsidP="00B92001"/>
    <w:p w:rsidR="00D746DD" w:rsidRDefault="00D746DD" w:rsidP="00D746DD">
      <w:pPr>
        <w:pStyle w:val="Heading2"/>
      </w:pPr>
      <w:r>
        <w:t>Number of contributing user with one post</w:t>
      </w:r>
    </w:p>
    <w:p w:rsidR="009E2650" w:rsidRDefault="009E2650" w:rsidP="00B92001">
      <w:r>
        <w:t>&gt; db.dubai.aggregate([{$group:{_id:"$created.user","count":{$sum:1}}},{$match:{"count": 1}},{$group:{_id:null,"c</w:t>
      </w:r>
      <w:r>
        <w:t>ount1":{$sum:1}}}, {"$limit":1</w:t>
      </w:r>
      <w:bookmarkStart w:id="0" w:name="_GoBack"/>
      <w:bookmarkEnd w:id="0"/>
      <w:r>
        <w:t>}])</w:t>
      </w:r>
    </w:p>
    <w:p w:rsidR="004A15EC" w:rsidRDefault="009E2650" w:rsidP="00B92001">
      <w:proofErr w:type="gramStart"/>
      <w:r>
        <w:t>{ "</w:t>
      </w:r>
      <w:proofErr w:type="gramEnd"/>
      <w:r>
        <w:t>_id" : null, "count1" : 119 }</w:t>
      </w:r>
    </w:p>
    <w:p w:rsidR="00652EAC" w:rsidRPr="00652EAC" w:rsidRDefault="00652EAC" w:rsidP="005C6C7A"/>
    <w:sectPr w:rsidR="00652EAC" w:rsidRPr="00652E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24"/>
    <w:rsid w:val="00113B19"/>
    <w:rsid w:val="001511E5"/>
    <w:rsid w:val="001B4C18"/>
    <w:rsid w:val="003C33A5"/>
    <w:rsid w:val="00416634"/>
    <w:rsid w:val="004A15EC"/>
    <w:rsid w:val="005C6C7A"/>
    <w:rsid w:val="00652EAC"/>
    <w:rsid w:val="00947524"/>
    <w:rsid w:val="009E2650"/>
    <w:rsid w:val="00B70800"/>
    <w:rsid w:val="00B87583"/>
    <w:rsid w:val="00B92001"/>
    <w:rsid w:val="00BE5DDF"/>
    <w:rsid w:val="00D746DD"/>
    <w:rsid w:val="00F4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8FD17-61C3-4D8F-91CD-C61AE34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1065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</dc:creator>
  <cp:keywords/>
  <cp:lastModifiedBy>Abdul</cp:lastModifiedBy>
  <cp:revision>8</cp:revision>
  <dcterms:created xsi:type="dcterms:W3CDTF">2016-05-07T08:27:00Z</dcterms:created>
  <dcterms:modified xsi:type="dcterms:W3CDTF">2016-05-08T02:12:00Z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